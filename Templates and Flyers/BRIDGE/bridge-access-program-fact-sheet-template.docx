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DFB4" w14:textId="77777777" w:rsidR="003E442F" w:rsidRDefault="003E442F" w:rsidP="003E442F">
      <w:pPr>
        <w:pBdr>
          <w:bottom w:val="single" w:sz="18" w:space="12" w:color="BFBFBF" w:themeColor="background1" w:themeShade="BF"/>
        </w:pBdr>
        <w:tabs>
          <w:tab w:val="right" w:pos="9360"/>
        </w:tabs>
      </w:pPr>
      <w:r w:rsidRPr="00892077">
        <w:rPr>
          <w:noProof/>
        </w:rPr>
        <w:drawing>
          <wp:inline distT="0" distB="0" distL="0" distR="0" wp14:anchorId="5F558E7E" wp14:editId="70485F19">
            <wp:extent cx="1263659" cy="547962"/>
            <wp:effectExtent l="0" t="0" r="0" b="0"/>
            <wp:docPr id="1" name="Graphic 2" descr="Bridge Access Program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2" descr="Bridge Access Program logo."/>
                    <pic:cNvPicPr>
                      <a:picLocks/>
                    </pic:cNvPicPr>
                  </pic:nvPicPr>
                  <pic:blipFill>
                    <a:blip r:embed="rId10"/>
                    <a:stretch>
                      <a:fillRect/>
                    </a:stretch>
                  </pic:blipFill>
                  <pic:spPr>
                    <a:xfrm>
                      <a:off x="0" y="0"/>
                      <a:ext cx="1263650" cy="547370"/>
                    </a:xfrm>
                    <a:prstGeom prst="rect">
                      <a:avLst/>
                    </a:prstGeom>
                  </pic:spPr>
                </pic:pic>
              </a:graphicData>
            </a:graphic>
          </wp:inline>
        </w:drawing>
      </w:r>
      <w:r>
        <w:tab/>
      </w:r>
      <w:r w:rsidRPr="00CF0EF4">
        <w:rPr>
          <w:noProof/>
        </w:rPr>
        <w:drawing>
          <wp:inline distT="0" distB="0" distL="0" distR="0" wp14:anchorId="23752E6E" wp14:editId="6182FE9C">
            <wp:extent cx="875665" cy="500380"/>
            <wp:effectExtent l="0" t="0" r="635"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a:picLocks/>
                    </pic:cNvPicPr>
                  </pic:nvPicPr>
                  <pic:blipFill>
                    <a:blip r:embed="rId11">
                      <a:extLst>
                        <a:ext uri="{28A0092B-C50C-407E-A947-70E740481C1C}">
                          <a14:useLocalDpi xmlns:a14="http://schemas.microsoft.com/office/drawing/2010/main" val="0"/>
                        </a:ext>
                      </a:extLst>
                    </a:blip>
                    <a:stretch>
                      <a:fillRect/>
                    </a:stretch>
                  </pic:blipFill>
                  <pic:spPr bwMode="auto">
                    <a:xfrm>
                      <a:off x="0" y="0"/>
                      <a:ext cx="875665" cy="500380"/>
                    </a:xfrm>
                    <a:prstGeom prst="rect">
                      <a:avLst/>
                    </a:prstGeom>
                    <a:noFill/>
                    <a:ln>
                      <a:noFill/>
                    </a:ln>
                  </pic:spPr>
                </pic:pic>
              </a:graphicData>
            </a:graphic>
          </wp:inline>
        </w:drawing>
      </w:r>
    </w:p>
    <w:p w14:paraId="1859C287" w14:textId="77777777" w:rsidR="006166F8" w:rsidRDefault="006166F8" w:rsidP="0079474F">
      <w:pPr>
        <w:pStyle w:val="Heading1"/>
        <w:rPr>
          <w:bCs/>
        </w:rPr>
      </w:pPr>
      <w:r w:rsidRPr="006166F8">
        <w:t xml:space="preserve">Lorem ipsum dolor sit </w:t>
      </w:r>
      <w:proofErr w:type="spellStart"/>
      <w:r w:rsidRPr="006166F8">
        <w:t>amet</w:t>
      </w:r>
      <w:proofErr w:type="spellEnd"/>
      <w:r w:rsidRPr="006166F8">
        <w:t xml:space="preserve">, consectetur adipiscing elit, sed do eiusmod tempor incididunt ut labore et dolore magna aliqua. </w:t>
      </w:r>
    </w:p>
    <w:p w14:paraId="4688691E" w14:textId="77777777" w:rsidR="006166F8" w:rsidRPr="0059435B" w:rsidRDefault="006166F8" w:rsidP="0079474F">
      <w:pPr>
        <w:pStyle w:val="Heading2"/>
        <w:rPr>
          <w:i/>
          <w:iCs/>
        </w:rPr>
      </w:pPr>
      <w:r w:rsidRPr="006166F8">
        <w:t>Excepteur sint occaecat cupidatat non proident, sunt in culpa qui officia deserunt mollit anim id est laborum.</w:t>
      </w:r>
    </w:p>
    <w:p w14:paraId="7A3586F3" w14:textId="77777777" w:rsidR="00267A69" w:rsidRDefault="006166F8" w:rsidP="0079474F">
      <w:pPr>
        <w:pStyle w:val="Heading3"/>
        <w:rPr>
          <w:b/>
          <w:bCs/>
        </w:rPr>
      </w:pPr>
      <w:r w:rsidRPr="006166F8">
        <w:t xml:space="preserve">At vero eos et </w:t>
      </w:r>
      <w:r w:rsidRPr="0059435B">
        <w:t>accusamus</w:t>
      </w:r>
      <w:r w:rsidRPr="006166F8">
        <w:t xml:space="preserve"> et iusto odio</w:t>
      </w:r>
    </w:p>
    <w:p w14:paraId="72871D6C" w14:textId="77777777" w:rsidR="000969F3" w:rsidRDefault="000969F3" w:rsidP="000969F3">
      <w:pPr>
        <w:pStyle w:val="Bullet1"/>
        <w:ind w:left="720"/>
      </w:pPr>
      <w:r w:rsidRPr="00F219E7">
        <w:t xml:space="preserve">Lorem ipsum dolor sit amet, consectetur adipiscing elit, sed do eiusmod tempor incididunt ut labore et dolore magna aliqua. Ut enim ad minim veniam, quis nostrud exercitation ullamco laboris nisi ut aliquip ex ea commodo consequat. </w:t>
      </w:r>
    </w:p>
    <w:p w14:paraId="4480AFE5" w14:textId="77777777" w:rsidR="000969F3" w:rsidRDefault="000969F3" w:rsidP="000969F3">
      <w:pPr>
        <w:pStyle w:val="Bullet1"/>
        <w:ind w:left="720"/>
      </w:pPr>
      <w:r>
        <w:t>nim sed faucibus turpis in eu mi bibendum neque. Et egestas quis ipsum suspendisse ultrices gravida. Etiam dignissim diam quis enim.</w:t>
      </w:r>
      <w:r w:rsidRPr="00267A69">
        <w:t xml:space="preserve"> </w:t>
      </w:r>
    </w:p>
    <w:p w14:paraId="17E8C12E" w14:textId="77777777" w:rsidR="000969F3" w:rsidRDefault="000969F3" w:rsidP="000969F3">
      <w:pPr>
        <w:pStyle w:val="Bullet1"/>
        <w:ind w:left="720"/>
      </w:pPr>
      <w:r>
        <w:t>Facilisis gravida neque convallis a cras. Faucibus purus in massa tempor nec. Viverra accumsan in nisl nisi scelerisque.</w:t>
      </w:r>
    </w:p>
    <w:p w14:paraId="5747C525" w14:textId="77777777" w:rsidR="000969F3" w:rsidRPr="00267A69" w:rsidRDefault="000969F3" w:rsidP="000969F3">
      <w:pPr>
        <w:pStyle w:val="Bullet1"/>
        <w:ind w:left="720"/>
      </w:pPr>
      <w:r>
        <w:t>Pretium nibh ipsum consequat nisl vel pretium lectus quam. Porta nibh venenatis cras sed. Feugiat scelerisque varius morbi enim.</w:t>
      </w:r>
    </w:p>
    <w:p w14:paraId="7763088F" w14:textId="77777777" w:rsidR="00FD0AD5" w:rsidRPr="00267A69" w:rsidRDefault="00FD0AD5" w:rsidP="00FD0AD5">
      <w:pPr>
        <w:pStyle w:val="Bullet1"/>
        <w:numPr>
          <w:ilvl w:val="0"/>
          <w:numId w:val="0"/>
        </w:numPr>
        <w:ind w:left="720"/>
      </w:pPr>
    </w:p>
    <w:p w14:paraId="2D4C5A46" w14:textId="77777777" w:rsidR="00952582" w:rsidRDefault="00267A69" w:rsidP="00FD0AD5">
      <w:r w:rsidRPr="00267A69">
        <w:t>Check with your insurance plan to make sure you get your vaccine from an in-network provider.</w:t>
      </w:r>
    </w:p>
    <w:p w14:paraId="653000E0" w14:textId="77777777" w:rsidR="00E61130" w:rsidRPr="0059435B" w:rsidRDefault="0059435B" w:rsidP="0079474F">
      <w:pPr>
        <w:pStyle w:val="Heading1"/>
      </w:pPr>
      <w:r w:rsidRPr="0059435B">
        <w:t>Nam libero tempore, cum soluta nobis est eligendi optio cumque nihil impedit quo minus id quod maxim repellendus.</w:t>
      </w:r>
    </w:p>
    <w:p w14:paraId="7D9E7C38" w14:textId="77777777" w:rsidR="0079474F" w:rsidRDefault="0079474F" w:rsidP="0079474F">
      <w:pPr>
        <w:pStyle w:val="NumberedList"/>
        <w:sectPr w:rsidR="0079474F" w:rsidSect="0076465C">
          <w:footerReference w:type="default" r:id="rId12"/>
          <w:footerReference w:type="first" r:id="rId13"/>
          <w:pgSz w:w="12240" w:h="15840" w:code="1"/>
          <w:pgMar w:top="720" w:right="1440" w:bottom="1440" w:left="1440" w:header="720" w:footer="720" w:gutter="0"/>
          <w:cols w:space="720"/>
          <w:titlePg/>
        </w:sectPr>
      </w:pPr>
    </w:p>
    <w:p w14:paraId="4410714C" w14:textId="77777777" w:rsidR="0059435B" w:rsidRPr="0059435B" w:rsidRDefault="0059435B" w:rsidP="0079474F">
      <w:pPr>
        <w:pStyle w:val="NumberedList"/>
      </w:pPr>
      <w:r w:rsidRPr="0059435B">
        <w:t>Ut enim ad minima veniam, quis nostrum exercitationem ullam</w:t>
      </w:r>
    </w:p>
    <w:p w14:paraId="45D73B50" w14:textId="77777777" w:rsidR="0059435B" w:rsidRPr="00FD0AD5" w:rsidRDefault="0059435B" w:rsidP="00FD0AD5">
      <w:pPr>
        <w:pStyle w:val="Bullet2"/>
      </w:pPr>
      <w:r w:rsidRPr="00FD0AD5">
        <w:t>Excepteur sint occaecat cupidatat non proident, sunt</w:t>
      </w:r>
    </w:p>
    <w:p w14:paraId="6D0B4992" w14:textId="77777777" w:rsidR="0059435B" w:rsidRPr="00FD0AD5" w:rsidRDefault="0059435B" w:rsidP="00FD0AD5">
      <w:pPr>
        <w:pStyle w:val="Bullet2"/>
      </w:pPr>
      <w:r w:rsidRPr="00FD0AD5">
        <w:t>Ut enim ad minima veniam, quis nostrum exercitationem ullam</w:t>
      </w:r>
    </w:p>
    <w:p w14:paraId="65125A40" w14:textId="77777777" w:rsidR="0059435B" w:rsidRPr="0059435B" w:rsidRDefault="0059435B" w:rsidP="0079474F">
      <w:pPr>
        <w:pStyle w:val="NumberedList"/>
      </w:pPr>
      <w:r w:rsidRPr="0059435B">
        <w:t>Ut enim ad minima veniam, quis nostrum exercitationem ullam</w:t>
      </w:r>
    </w:p>
    <w:p w14:paraId="0C1D3EF7" w14:textId="77777777" w:rsidR="0059435B" w:rsidRPr="00FD0AD5" w:rsidRDefault="0059435B" w:rsidP="00FD0AD5">
      <w:pPr>
        <w:pStyle w:val="Bullet2"/>
      </w:pPr>
      <w:r w:rsidRPr="00FD0AD5">
        <w:t>Excepteur sint occaecat cupidatat non proident, sunt</w:t>
      </w:r>
    </w:p>
    <w:p w14:paraId="59054AEB" w14:textId="77777777" w:rsidR="0059435B" w:rsidRPr="00FD0AD5" w:rsidRDefault="0059435B" w:rsidP="00FD0AD5">
      <w:pPr>
        <w:pStyle w:val="Bullet2"/>
      </w:pPr>
      <w:r w:rsidRPr="00FD0AD5">
        <w:t>Ut enim ad minima veniam, quis nostrum exercitationem ullam</w:t>
      </w:r>
    </w:p>
    <w:p w14:paraId="3B17F442" w14:textId="77777777" w:rsidR="0079474F" w:rsidRDefault="0079474F" w:rsidP="0079474F">
      <w:pPr>
        <w:jc w:val="right"/>
      </w:pPr>
      <w:r>
        <w:rPr>
          <w:noProof/>
          <w:color w:val="2B579A"/>
          <w:shd w:val="clear" w:color="auto" w:fill="E6E6E6"/>
        </w:rPr>
        <mc:AlternateContent>
          <mc:Choice Requires="wps">
            <w:drawing>
              <wp:inline distT="0" distB="0" distL="0" distR="0" wp14:anchorId="796E9FE7" wp14:editId="23F95D14">
                <wp:extent cx="2106295" cy="3126105"/>
                <wp:effectExtent l="0" t="0" r="8255" b="0"/>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3126105"/>
                        </a:xfrm>
                        <a:prstGeom prst="rect">
                          <a:avLst/>
                        </a:prstGeom>
                        <a:solidFill>
                          <a:schemeClr val="accent5">
                            <a:lumMod val="20000"/>
                            <a:lumOff val="80000"/>
                          </a:schemeClr>
                        </a:solidFill>
                        <a:ln w="0">
                          <a:noFill/>
                          <a:miter lim="800000"/>
                          <a:headEnd/>
                          <a:tailEnd/>
                        </a:ln>
                      </wps:spPr>
                      <wps:txbx>
                        <w:txbxContent>
                          <w:p w14:paraId="0226C898" w14:textId="77777777" w:rsidR="0079474F" w:rsidRPr="0079474F" w:rsidRDefault="0079474F" w:rsidP="0079474F">
                            <w:pPr>
                              <w:pStyle w:val="TextBoxHeading1"/>
                            </w:pPr>
                            <w:r w:rsidRPr="0079474F">
                              <w:t xml:space="preserve">Neque porro quisquam est, qui dolorem ipsum </w:t>
                            </w:r>
                          </w:p>
                          <w:p w14:paraId="24EA1103" w14:textId="77777777" w:rsidR="0079474F" w:rsidRPr="00CB57E3" w:rsidRDefault="0079474F" w:rsidP="0079474F">
                            <w:pPr>
                              <w:pStyle w:val="TextBoxCopy"/>
                            </w:pPr>
                            <w:r w:rsidRPr="00610460">
                              <w:rPr>
                                <w:b/>
                                <w:bCs/>
                              </w:rPr>
                              <w:t>Ut enim ad minima</w:t>
                            </w:r>
                            <w:r w:rsidRPr="00CB57E3">
                              <w:rPr>
                                <w:b/>
                                <w:bCs/>
                              </w:rPr>
                              <w:t>:</w:t>
                            </w:r>
                            <w:r w:rsidRPr="00CB57E3">
                              <w:t xml:space="preserve"> </w:t>
                            </w:r>
                            <w:r w:rsidRPr="00610460">
                              <w:t>Quis autem vel eum iure reprehenderit qui in ea voluptate velit esse quam nihil molestiae consequatur</w:t>
                            </w:r>
                            <w:r>
                              <w:t xml:space="preserve">. </w:t>
                            </w:r>
                            <w:r w:rsidRPr="00610460">
                              <w:t>Sed ut perspiciatis unde omnis iste natus error sit voluptatem accusantium doloremque</w:t>
                            </w:r>
                            <w:r>
                              <w:t>.</w:t>
                            </w:r>
                          </w:p>
                          <w:p w14:paraId="429B76DC" w14:textId="77777777" w:rsidR="0079474F" w:rsidRPr="00CB57E3" w:rsidRDefault="0079474F" w:rsidP="0079474F">
                            <w:pPr>
                              <w:pStyle w:val="TextBoxCopy"/>
                            </w:pPr>
                            <w:r w:rsidRPr="00610460">
                              <w:rPr>
                                <w:b/>
                                <w:bCs/>
                              </w:rPr>
                              <w:t>Ut enim ad minima</w:t>
                            </w:r>
                            <w:r w:rsidRPr="00CB57E3">
                              <w:rPr>
                                <w:b/>
                                <w:bCs/>
                              </w:rPr>
                              <w:t>:</w:t>
                            </w:r>
                            <w:r w:rsidRPr="00CB57E3">
                              <w:t xml:space="preserve"> </w:t>
                            </w:r>
                            <w:r w:rsidRPr="00610460">
                              <w:t>Quis autem vel eum iure reprehenderit qui in ea voluptate velit esse quam nihil molestiae consequatur</w:t>
                            </w:r>
                            <w:r>
                              <w:t xml:space="preserve">. </w:t>
                            </w:r>
                            <w:r w:rsidRPr="00610460">
                              <w:t>Sed ut perspiciatis unde omnis iste natus error sit voluptatem accusantium doloremque</w:t>
                            </w:r>
                            <w:r>
                              <w:t>.</w:t>
                            </w:r>
                          </w:p>
                          <w:p w14:paraId="612BAD70" w14:textId="77777777" w:rsidR="0079474F" w:rsidRPr="00CB57E3" w:rsidRDefault="0079474F" w:rsidP="0079474F">
                            <w:pPr>
                              <w:pStyle w:val="TextBoxCopy"/>
                            </w:pPr>
                            <w:r w:rsidRPr="00610460">
                              <w:rPr>
                                <w:b/>
                                <w:bCs/>
                              </w:rPr>
                              <w:t>Ut enim ad minima</w:t>
                            </w:r>
                            <w:r w:rsidRPr="00CB57E3">
                              <w:rPr>
                                <w:b/>
                                <w:bCs/>
                              </w:rPr>
                              <w:t>:</w:t>
                            </w:r>
                            <w:r w:rsidRPr="00CB57E3">
                              <w:t xml:space="preserve"> </w:t>
                            </w:r>
                            <w:r w:rsidRPr="00610460">
                              <w:t>Quis autem vel eum iure reprehenderit qui in ea voluptate velit esse quam nihil molestiae consequatur</w:t>
                            </w:r>
                            <w:r>
                              <w:t xml:space="preserve">. </w:t>
                            </w:r>
                            <w:r w:rsidRPr="00610460">
                              <w:t>Sed ut perspiciatis unde omnis iste natus error sit voluptatem accusantium doloremque</w:t>
                            </w:r>
                            <w:r>
                              <w:t>.</w:t>
                            </w:r>
                          </w:p>
                          <w:p w14:paraId="63A98185" w14:textId="77777777" w:rsidR="0079474F" w:rsidRPr="00CB57E3" w:rsidRDefault="0079474F" w:rsidP="0079474F">
                            <w:pPr>
                              <w:pStyle w:val="TextBoxItal"/>
                            </w:pPr>
                            <w:r w:rsidRPr="00610460">
                              <w:t>Quis autem vel eum iure reprehenderit qui in ea voluptate velit esse quam nihil molestiae consequatur</w:t>
                            </w:r>
                            <w:r>
                              <w:t>.</w:t>
                            </w:r>
                          </w:p>
                        </w:txbxContent>
                      </wps:txbx>
                      <wps:bodyPr rot="0" vert="horz" wrap="square" lIns="91440" tIns="45720" rIns="91440" bIns="45720" anchor="t" anchorCtr="0">
                        <a:noAutofit/>
                      </wps:bodyPr>
                    </wps:wsp>
                  </a:graphicData>
                </a:graphic>
              </wp:inline>
            </w:drawing>
          </mc:Choice>
          <mc:Fallback>
            <w:pict>
              <v:shapetype w14:anchorId="796E9FE7" id="_x0000_t202" coordsize="21600,21600" o:spt="202" path="m,l,21600r21600,l21600,xe">
                <v:stroke joinstyle="miter"/>
                <v:path gradientshapeok="t" o:connecttype="rect"/>
              </v:shapetype>
              <v:shape id="Text Box 217" o:spid="_x0000_s1026" type="#_x0000_t202" style="width:165.85pt;height:2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" fillcolor="#deeaf6 [664]" stroked="f" strokeweight="0">
                <v:textbox>
                  <w:txbxContent>
                    <w:p w14:paraId="0226C898" w14:textId="77777777" w:rsidR="0079474F" w:rsidRPr="0079474F" w:rsidRDefault="0079474F" w:rsidP="0079474F">
                      <w:pPr>
                        <w:pStyle w:val="TextBoxHeading1"/>
                      </w:pPr>
                      <w:r w:rsidRPr="0079474F">
                        <w:t xml:space="preserve">Neque porro quisquam est, qui dolorem ipsum </w:t>
                      </w:r>
                    </w:p>
                    <w:p w14:paraId="24EA1103" w14:textId="77777777" w:rsidR="0079474F" w:rsidRPr="00CB57E3" w:rsidRDefault="0079474F" w:rsidP="0079474F">
                      <w:pPr>
                        <w:pStyle w:val="TextBoxCopy"/>
                      </w:pPr>
                      <w:r w:rsidRPr="00610460">
                        <w:rPr>
                          <w:b/>
                          <w:bCs/>
                        </w:rPr>
                        <w:t>Ut enim ad minima</w:t>
                      </w:r>
                      <w:r w:rsidRPr="00CB57E3">
                        <w:rPr>
                          <w:b/>
                          <w:bCs/>
                        </w:rPr>
                        <w:t>:</w:t>
                      </w:r>
                      <w:r w:rsidRPr="00CB57E3">
                        <w:t xml:space="preserve"> </w:t>
                      </w:r>
                      <w:r w:rsidRPr="00610460">
                        <w:t>Quis autem vel eum iure reprehenderit qui in ea voluptate velit esse quam nihil molestiae consequatur</w:t>
                      </w:r>
                      <w:r>
                        <w:t xml:space="preserve">. </w:t>
                      </w:r>
                      <w:r w:rsidRPr="00610460">
                        <w:t>Sed ut perspiciatis unde omnis iste natus error sit voluptatem accusantium doloremque</w:t>
                      </w:r>
                      <w:r>
                        <w:t>.</w:t>
                      </w:r>
                    </w:p>
                    <w:p w14:paraId="429B76DC" w14:textId="77777777" w:rsidR="0079474F" w:rsidRPr="00CB57E3" w:rsidRDefault="0079474F" w:rsidP="0079474F">
                      <w:pPr>
                        <w:pStyle w:val="TextBoxCopy"/>
                      </w:pPr>
                      <w:r w:rsidRPr="00610460">
                        <w:rPr>
                          <w:b/>
                          <w:bCs/>
                        </w:rPr>
                        <w:t>Ut enim ad minima</w:t>
                      </w:r>
                      <w:r w:rsidRPr="00CB57E3">
                        <w:rPr>
                          <w:b/>
                          <w:bCs/>
                        </w:rPr>
                        <w:t>:</w:t>
                      </w:r>
                      <w:r w:rsidRPr="00CB57E3">
                        <w:t xml:space="preserve"> </w:t>
                      </w:r>
                      <w:r w:rsidRPr="00610460">
                        <w:t>Quis autem vel eum iure reprehenderit qui in ea voluptate velit esse quam nihil molestiae consequatur</w:t>
                      </w:r>
                      <w:r>
                        <w:t xml:space="preserve">. </w:t>
                      </w:r>
                      <w:r w:rsidRPr="00610460">
                        <w:t>Sed ut perspiciatis unde omnis iste natus error sit voluptatem accusantium doloremque</w:t>
                      </w:r>
                      <w:r>
                        <w:t>.</w:t>
                      </w:r>
                    </w:p>
                    <w:p w14:paraId="612BAD70" w14:textId="77777777" w:rsidR="0079474F" w:rsidRPr="00CB57E3" w:rsidRDefault="0079474F" w:rsidP="0079474F">
                      <w:pPr>
                        <w:pStyle w:val="TextBoxCopy"/>
                      </w:pPr>
                      <w:r w:rsidRPr="00610460">
                        <w:rPr>
                          <w:b/>
                          <w:bCs/>
                        </w:rPr>
                        <w:t>Ut enim ad minima</w:t>
                      </w:r>
                      <w:r w:rsidRPr="00CB57E3">
                        <w:rPr>
                          <w:b/>
                          <w:bCs/>
                        </w:rPr>
                        <w:t>:</w:t>
                      </w:r>
                      <w:r w:rsidRPr="00CB57E3">
                        <w:t xml:space="preserve"> </w:t>
                      </w:r>
                      <w:r w:rsidRPr="00610460">
                        <w:t>Quis autem vel eum iure reprehenderit qui in ea voluptate velit esse quam nihil molestiae consequatur</w:t>
                      </w:r>
                      <w:r>
                        <w:t xml:space="preserve">. </w:t>
                      </w:r>
                      <w:r w:rsidRPr="00610460">
                        <w:t>Sed ut perspiciatis unde omnis iste natus error sit voluptatem accusantium doloremque</w:t>
                      </w:r>
                      <w:r>
                        <w:t>.</w:t>
                      </w:r>
                    </w:p>
                    <w:p w14:paraId="63A98185" w14:textId="77777777" w:rsidR="0079474F" w:rsidRPr="00CB57E3" w:rsidRDefault="0079474F" w:rsidP="0079474F">
                      <w:pPr>
                        <w:pStyle w:val="TextBoxItal"/>
                      </w:pPr>
                      <w:r w:rsidRPr="00610460">
                        <w:t>Quis autem vel eum iure reprehenderit qui in ea voluptate velit esse quam nihil molestiae consequatur</w:t>
                      </w:r>
                      <w:r>
                        <w:t>.</w:t>
                      </w:r>
                    </w:p>
                  </w:txbxContent>
                </v:textbox>
                <w10:anchorlock/>
              </v:shape>
            </w:pict>
          </mc:Fallback>
        </mc:AlternateContent>
      </w:r>
    </w:p>
    <w:p w14:paraId="21026E7B" w14:textId="77777777" w:rsidR="0079474F" w:rsidRDefault="0079474F" w:rsidP="0079474F">
      <w:pPr>
        <w:sectPr w:rsidR="0079474F" w:rsidSect="0076465C">
          <w:type w:val="continuous"/>
          <w:pgSz w:w="12240" w:h="15840" w:code="1"/>
          <w:pgMar w:top="720" w:right="1440" w:bottom="1440" w:left="1440" w:header="720" w:footer="720" w:gutter="0"/>
          <w:cols w:num="2" w:space="288" w:equalWidth="0">
            <w:col w:w="5616" w:space="288"/>
            <w:col w:w="3456"/>
          </w:cols>
          <w:titlePg/>
        </w:sectPr>
      </w:pPr>
    </w:p>
    <w:p w14:paraId="75552ABD" w14:textId="77777777" w:rsidR="0079474F" w:rsidRDefault="0079474F" w:rsidP="0079474F"/>
    <w:sectPr w:rsidR="0079474F" w:rsidSect="0076465C">
      <w:type w:val="continuous"/>
      <w:pgSz w:w="12240" w:h="15840" w:code="1"/>
      <w:pgMar w:top="72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3CFE" w14:textId="77777777" w:rsidR="000742A9" w:rsidRDefault="000742A9" w:rsidP="005B34AC">
      <w:r>
        <w:separator/>
      </w:r>
    </w:p>
  </w:endnote>
  <w:endnote w:type="continuationSeparator" w:id="0">
    <w:p w14:paraId="71F04C88" w14:textId="77777777" w:rsidR="000742A9" w:rsidRDefault="000742A9" w:rsidP="005B3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99BB" w14:textId="77777777" w:rsidR="003F3B6B" w:rsidRPr="005D0E42" w:rsidRDefault="003F3B6B" w:rsidP="005D0E42">
    <w:pPr>
      <w:pStyle w:val="Footer"/>
      <w:pBdr>
        <w:top w:val="single" w:sz="18" w:space="1" w:color="A6A6A6"/>
      </w:pBdr>
      <w:jc w:val="right"/>
      <w:rPr>
        <w:color w:val="262626"/>
        <w:szCs w:val="20"/>
      </w:rPr>
    </w:pPr>
    <w:r w:rsidRPr="005D0E42">
      <w:rPr>
        <w:color w:val="262626"/>
        <w:szCs w:val="20"/>
      </w:rPr>
      <w:fldChar w:fldCharType="begin"/>
    </w:r>
    <w:r w:rsidRPr="005D0E42">
      <w:rPr>
        <w:color w:val="262626"/>
        <w:szCs w:val="20"/>
      </w:rPr>
      <w:instrText xml:space="preserve"> PAGE   \* MERGEFORMAT </w:instrText>
    </w:r>
    <w:r w:rsidRPr="005D0E42">
      <w:rPr>
        <w:color w:val="262626"/>
        <w:szCs w:val="20"/>
      </w:rPr>
      <w:fldChar w:fldCharType="separate"/>
    </w:r>
    <w:r w:rsidRPr="005D0E42">
      <w:rPr>
        <w:noProof/>
        <w:color w:val="262626"/>
        <w:szCs w:val="20"/>
      </w:rPr>
      <w:t>1</w:t>
    </w:r>
    <w:r w:rsidRPr="005D0E42">
      <w:rPr>
        <w:noProof/>
        <w:color w:val="262626"/>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7025" w14:textId="77777777" w:rsidR="007074E0" w:rsidRPr="005D0E42" w:rsidRDefault="007074E0" w:rsidP="005D0E42">
    <w:pPr>
      <w:pStyle w:val="Footer"/>
      <w:pBdr>
        <w:top w:val="single" w:sz="18" w:space="1" w:color="A6A6A6"/>
      </w:pBdr>
      <w:jc w:val="right"/>
      <w:rPr>
        <w:color w:val="262626"/>
        <w:szCs w:val="20"/>
      </w:rPr>
    </w:pPr>
    <w:r w:rsidRPr="005D0E42">
      <w:rPr>
        <w:color w:val="262626"/>
        <w:szCs w:val="20"/>
      </w:rPr>
      <w:fldChar w:fldCharType="begin"/>
    </w:r>
    <w:r w:rsidRPr="005D0E42">
      <w:rPr>
        <w:color w:val="262626"/>
        <w:szCs w:val="20"/>
      </w:rPr>
      <w:instrText xml:space="preserve"> PAGE   \* MERGEFORMAT </w:instrText>
    </w:r>
    <w:r w:rsidRPr="005D0E42">
      <w:rPr>
        <w:color w:val="262626"/>
        <w:szCs w:val="20"/>
      </w:rPr>
      <w:fldChar w:fldCharType="separate"/>
    </w:r>
    <w:r w:rsidRPr="005D0E42">
      <w:rPr>
        <w:color w:val="262626"/>
        <w:szCs w:val="20"/>
      </w:rPr>
      <w:t>2</w:t>
    </w:r>
    <w:r w:rsidRPr="005D0E42">
      <w:rPr>
        <w:noProof/>
        <w:color w:val="26262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7AFE" w14:textId="77777777" w:rsidR="000742A9" w:rsidRDefault="000742A9" w:rsidP="005B34AC">
      <w:r>
        <w:separator/>
      </w:r>
    </w:p>
  </w:footnote>
  <w:footnote w:type="continuationSeparator" w:id="0">
    <w:p w14:paraId="1AA6D826" w14:textId="77777777" w:rsidR="000742A9" w:rsidRDefault="000742A9" w:rsidP="005B3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3D97"/>
    <w:multiLevelType w:val="hybridMultilevel"/>
    <w:tmpl w:val="2CE845F0"/>
    <w:lvl w:ilvl="0" w:tplc="06264310">
      <w:start w:val="1"/>
      <w:numFmt w:val="bullet"/>
      <w:lvlText w:val=""/>
      <w:lvlJc w:val="left"/>
      <w:pPr>
        <w:ind w:left="720" w:hanging="360"/>
      </w:pPr>
      <w:rPr>
        <w:rFonts w:ascii="Symbol" w:hAnsi="Symbol" w:hint="default"/>
        <w:color w:val="2665AF"/>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625B"/>
    <w:multiLevelType w:val="hybridMultilevel"/>
    <w:tmpl w:val="2F42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F657B"/>
    <w:multiLevelType w:val="hybridMultilevel"/>
    <w:tmpl w:val="EA6A6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097121"/>
    <w:multiLevelType w:val="hybridMultilevel"/>
    <w:tmpl w:val="94389C44"/>
    <w:lvl w:ilvl="0" w:tplc="7C426E2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F51FC"/>
    <w:multiLevelType w:val="hybridMultilevel"/>
    <w:tmpl w:val="4B0A31C6"/>
    <w:lvl w:ilvl="0" w:tplc="E5266154">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858A8"/>
    <w:multiLevelType w:val="hybridMultilevel"/>
    <w:tmpl w:val="0068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D42D4"/>
    <w:multiLevelType w:val="hybridMultilevel"/>
    <w:tmpl w:val="07607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3255426">
    <w:abstractNumId w:val="0"/>
  </w:num>
  <w:num w:numId="2" w16cid:durableId="1593587917">
    <w:abstractNumId w:val="3"/>
  </w:num>
  <w:num w:numId="3" w16cid:durableId="627977588">
    <w:abstractNumId w:val="5"/>
  </w:num>
  <w:num w:numId="4" w16cid:durableId="1424715951">
    <w:abstractNumId w:val="2"/>
  </w:num>
  <w:num w:numId="5" w16cid:durableId="609550400">
    <w:abstractNumId w:val="4"/>
  </w:num>
  <w:num w:numId="6" w16cid:durableId="802625987">
    <w:abstractNumId w:val="6"/>
  </w:num>
  <w:num w:numId="7" w16cid:durableId="118856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A9"/>
    <w:rsid w:val="00006973"/>
    <w:rsid w:val="00044F59"/>
    <w:rsid w:val="000742A9"/>
    <w:rsid w:val="000969F3"/>
    <w:rsid w:val="000A3475"/>
    <w:rsid w:val="0017530F"/>
    <w:rsid w:val="001B526F"/>
    <w:rsid w:val="0023588F"/>
    <w:rsid w:val="0025006E"/>
    <w:rsid w:val="00267A69"/>
    <w:rsid w:val="003B58D8"/>
    <w:rsid w:val="003C4C87"/>
    <w:rsid w:val="003D3C97"/>
    <w:rsid w:val="003E442F"/>
    <w:rsid w:val="003F01A1"/>
    <w:rsid w:val="003F3B6B"/>
    <w:rsid w:val="00463275"/>
    <w:rsid w:val="00491DA5"/>
    <w:rsid w:val="00495C04"/>
    <w:rsid w:val="004B08DC"/>
    <w:rsid w:val="004E3CED"/>
    <w:rsid w:val="0050121C"/>
    <w:rsid w:val="00551B8C"/>
    <w:rsid w:val="0059435B"/>
    <w:rsid w:val="005B34AC"/>
    <w:rsid w:val="005D0C72"/>
    <w:rsid w:val="005D0E42"/>
    <w:rsid w:val="005E4B93"/>
    <w:rsid w:val="00610460"/>
    <w:rsid w:val="006166F8"/>
    <w:rsid w:val="00661F4B"/>
    <w:rsid w:val="006B0243"/>
    <w:rsid w:val="007074E0"/>
    <w:rsid w:val="00742D9A"/>
    <w:rsid w:val="00762AFA"/>
    <w:rsid w:val="0076465C"/>
    <w:rsid w:val="0079474F"/>
    <w:rsid w:val="00820A9D"/>
    <w:rsid w:val="008E4CF7"/>
    <w:rsid w:val="0091098D"/>
    <w:rsid w:val="00921E16"/>
    <w:rsid w:val="009369F1"/>
    <w:rsid w:val="009471FE"/>
    <w:rsid w:val="00952582"/>
    <w:rsid w:val="00A61DEE"/>
    <w:rsid w:val="00B32C4C"/>
    <w:rsid w:val="00B400B2"/>
    <w:rsid w:val="00BB05AB"/>
    <w:rsid w:val="00BE332D"/>
    <w:rsid w:val="00CC0BA1"/>
    <w:rsid w:val="00D108ED"/>
    <w:rsid w:val="00D34C23"/>
    <w:rsid w:val="00E157DA"/>
    <w:rsid w:val="00E26CA3"/>
    <w:rsid w:val="00E61130"/>
    <w:rsid w:val="00E71807"/>
    <w:rsid w:val="00EF146D"/>
    <w:rsid w:val="00F10D2D"/>
    <w:rsid w:val="00F1160A"/>
    <w:rsid w:val="00F31A8D"/>
    <w:rsid w:val="00F64309"/>
    <w:rsid w:val="00F855E2"/>
    <w:rsid w:val="00FD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BA661"/>
  <w15:docId w15:val="{7719AFF4-84EC-4710-9C1D-6896FEC1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D9A"/>
    <w:pPr>
      <w:widowControl w:val="0"/>
      <w:autoSpaceDE w:val="0"/>
      <w:autoSpaceDN w:val="0"/>
    </w:pPr>
    <w:rPr>
      <w:rFonts w:ascii="Arial" w:eastAsia="HelveticaNeueLT Std" w:hAnsi="Arial" w:cs="HelveticaNeueLT Std"/>
      <w:szCs w:val="22"/>
    </w:rPr>
  </w:style>
  <w:style w:type="paragraph" w:styleId="Heading1">
    <w:name w:val="heading 1"/>
    <w:basedOn w:val="Normal"/>
    <w:next w:val="Normal"/>
    <w:link w:val="Heading1Char"/>
    <w:uiPriority w:val="9"/>
    <w:qFormat/>
    <w:rsid w:val="0079474F"/>
    <w:pPr>
      <w:keepNext/>
      <w:keepLines/>
      <w:widowControl/>
      <w:spacing w:before="240" w:after="120"/>
      <w:outlineLvl w:val="0"/>
    </w:pPr>
    <w:rPr>
      <w:rFonts w:eastAsia="Times New Roman" w:cs="Times New Roman"/>
      <w:b/>
      <w:color w:val="2665AF"/>
      <w:sz w:val="28"/>
      <w:szCs w:val="32"/>
    </w:rPr>
  </w:style>
  <w:style w:type="paragraph" w:styleId="Heading2">
    <w:name w:val="heading 2"/>
    <w:basedOn w:val="Normal"/>
    <w:next w:val="Normal"/>
    <w:link w:val="Heading2Char"/>
    <w:uiPriority w:val="9"/>
    <w:unhideWhenUsed/>
    <w:qFormat/>
    <w:rsid w:val="0079474F"/>
    <w:pPr>
      <w:keepNext/>
      <w:keepLines/>
      <w:widowControl/>
      <w:spacing w:before="240" w:after="120"/>
      <w:outlineLvl w:val="1"/>
    </w:pPr>
    <w:rPr>
      <w:b/>
      <w:bCs/>
    </w:rPr>
  </w:style>
  <w:style w:type="paragraph" w:styleId="Heading3">
    <w:name w:val="heading 3"/>
    <w:basedOn w:val="Heading7"/>
    <w:next w:val="Normal"/>
    <w:link w:val="Heading3Char"/>
    <w:uiPriority w:val="9"/>
    <w:unhideWhenUsed/>
    <w:qFormat/>
    <w:rsid w:val="0079474F"/>
    <w:pPr>
      <w:spacing w:after="120"/>
      <w:outlineLvl w:val="2"/>
    </w:pPr>
    <w:rPr>
      <w:rFonts w:ascii="Arial" w:hAnsi="Arial" w:cs="Arial"/>
      <w:i/>
      <w:iCs/>
      <w:sz w:val="20"/>
      <w:szCs w:val="20"/>
    </w:rPr>
  </w:style>
  <w:style w:type="paragraph" w:styleId="Heading4">
    <w:name w:val="heading 4"/>
    <w:basedOn w:val="Normal"/>
    <w:next w:val="Normal"/>
    <w:link w:val="Heading4Char"/>
    <w:uiPriority w:val="9"/>
    <w:unhideWhenUsed/>
    <w:qFormat/>
    <w:rsid w:val="00267A69"/>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267A69"/>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267A69"/>
    <w:p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unhideWhenUsed/>
    <w:qFormat/>
    <w:rsid w:val="00267A69"/>
    <w:pPr>
      <w:spacing w:before="240" w:after="60"/>
      <w:outlineLvl w:val="6"/>
    </w:pPr>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42D9A"/>
    <w:pPr>
      <w:spacing w:after="200"/>
      <w:ind w:left="43"/>
    </w:pPr>
    <w:rPr>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B34AC"/>
    <w:pPr>
      <w:tabs>
        <w:tab w:val="center" w:pos="4680"/>
        <w:tab w:val="right" w:pos="9360"/>
      </w:tabs>
    </w:pPr>
  </w:style>
  <w:style w:type="character" w:customStyle="1" w:styleId="HeaderChar">
    <w:name w:val="Header Char"/>
    <w:link w:val="Header"/>
    <w:uiPriority w:val="99"/>
    <w:rsid w:val="005B34AC"/>
    <w:rPr>
      <w:rFonts w:ascii="HelveticaNeueLT Std" w:eastAsia="HelveticaNeueLT Std" w:hAnsi="HelveticaNeueLT Std" w:cs="HelveticaNeueLT Std"/>
    </w:rPr>
  </w:style>
  <w:style w:type="paragraph" w:styleId="Footer">
    <w:name w:val="footer"/>
    <w:basedOn w:val="Normal"/>
    <w:link w:val="FooterChar"/>
    <w:uiPriority w:val="99"/>
    <w:unhideWhenUsed/>
    <w:rsid w:val="005B34AC"/>
    <w:pPr>
      <w:tabs>
        <w:tab w:val="center" w:pos="4680"/>
        <w:tab w:val="right" w:pos="9360"/>
      </w:tabs>
    </w:pPr>
  </w:style>
  <w:style w:type="character" w:customStyle="1" w:styleId="FooterChar">
    <w:name w:val="Footer Char"/>
    <w:link w:val="Footer"/>
    <w:uiPriority w:val="99"/>
    <w:rsid w:val="005B34AC"/>
    <w:rPr>
      <w:rFonts w:ascii="HelveticaNeueLT Std" w:eastAsia="HelveticaNeueLT Std" w:hAnsi="HelveticaNeueLT Std" w:cs="HelveticaNeueLT Std"/>
    </w:rPr>
  </w:style>
  <w:style w:type="character" w:customStyle="1" w:styleId="Heading1Char">
    <w:name w:val="Heading 1 Char"/>
    <w:link w:val="Heading1"/>
    <w:uiPriority w:val="9"/>
    <w:rsid w:val="0079474F"/>
    <w:rPr>
      <w:rFonts w:ascii="Arial" w:eastAsia="Times New Roman" w:hAnsi="Arial"/>
      <w:b/>
      <w:color w:val="2665AF"/>
      <w:sz w:val="28"/>
      <w:szCs w:val="32"/>
    </w:rPr>
  </w:style>
  <w:style w:type="character" w:customStyle="1" w:styleId="Heading2Char">
    <w:name w:val="Heading 2 Char"/>
    <w:link w:val="Heading2"/>
    <w:uiPriority w:val="9"/>
    <w:rsid w:val="0079474F"/>
    <w:rPr>
      <w:rFonts w:ascii="Arial" w:eastAsia="HelveticaNeueLT Std" w:hAnsi="Arial" w:cs="HelveticaNeueLT Std"/>
      <w:b/>
      <w:bCs/>
      <w:szCs w:val="22"/>
    </w:rPr>
  </w:style>
  <w:style w:type="paragraph" w:customStyle="1" w:styleId="Bullet1">
    <w:name w:val="Bullet 1"/>
    <w:basedOn w:val="ListParagraph"/>
    <w:qFormat/>
    <w:rsid w:val="00267A69"/>
    <w:pPr>
      <w:widowControl/>
      <w:numPr>
        <w:numId w:val="2"/>
      </w:numPr>
      <w:autoSpaceDE/>
      <w:autoSpaceDN/>
      <w:spacing w:after="160" w:line="259" w:lineRule="auto"/>
      <w:ind w:left="1080"/>
      <w:contextualSpacing/>
    </w:pPr>
    <w:rPr>
      <w:szCs w:val="20"/>
    </w:rPr>
  </w:style>
  <w:style w:type="character" w:customStyle="1" w:styleId="Heading3Char">
    <w:name w:val="Heading 3 Char"/>
    <w:basedOn w:val="DefaultParagraphFont"/>
    <w:link w:val="Heading3"/>
    <w:uiPriority w:val="9"/>
    <w:rsid w:val="0079474F"/>
    <w:rPr>
      <w:rFonts w:ascii="Arial" w:eastAsiaTheme="minorEastAsia" w:hAnsi="Arial" w:cs="Arial"/>
      <w:i/>
      <w:iCs/>
    </w:rPr>
  </w:style>
  <w:style w:type="character" w:customStyle="1" w:styleId="Heading4Char">
    <w:name w:val="Heading 4 Char"/>
    <w:basedOn w:val="DefaultParagraphFont"/>
    <w:link w:val="Heading4"/>
    <w:uiPriority w:val="9"/>
    <w:rsid w:val="00267A6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267A6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267A69"/>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rsid w:val="00267A69"/>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762AFA"/>
    <w:rPr>
      <w:color w:val="0563C1" w:themeColor="hyperlink"/>
      <w:u w:val="single"/>
    </w:rPr>
  </w:style>
  <w:style w:type="character" w:customStyle="1" w:styleId="normaltextrun">
    <w:name w:val="normaltextrun"/>
    <w:basedOn w:val="DefaultParagraphFont"/>
    <w:rsid w:val="00820A9D"/>
  </w:style>
  <w:style w:type="paragraph" w:customStyle="1" w:styleId="NumberedList">
    <w:name w:val="Numbered List"/>
    <w:basedOn w:val="Heading2"/>
    <w:qFormat/>
    <w:rsid w:val="0059435B"/>
    <w:pPr>
      <w:numPr>
        <w:numId w:val="5"/>
      </w:numPr>
    </w:pPr>
  </w:style>
  <w:style w:type="paragraph" w:customStyle="1" w:styleId="TextBoxHeading1">
    <w:name w:val="Text Box Heading 1"/>
    <w:basedOn w:val="Normal"/>
    <w:qFormat/>
    <w:rsid w:val="0079474F"/>
    <w:pPr>
      <w:spacing w:after="120"/>
    </w:pPr>
    <w:rPr>
      <w:rFonts w:cs="Arial"/>
      <w:b/>
      <w:bCs/>
      <w:szCs w:val="20"/>
      <w:lang w:val="es-ES"/>
    </w:rPr>
  </w:style>
  <w:style w:type="paragraph" w:customStyle="1" w:styleId="TextBoxCopy">
    <w:name w:val="Text Box Copy"/>
    <w:basedOn w:val="Normal"/>
    <w:qFormat/>
    <w:rsid w:val="0079474F"/>
    <w:pPr>
      <w:spacing w:after="120"/>
    </w:pPr>
    <w:rPr>
      <w:rFonts w:cs="Arial"/>
      <w:sz w:val="16"/>
      <w:szCs w:val="16"/>
    </w:rPr>
  </w:style>
  <w:style w:type="paragraph" w:customStyle="1" w:styleId="TextBoxItal">
    <w:name w:val="Text Box Ital"/>
    <w:basedOn w:val="Normal"/>
    <w:qFormat/>
    <w:rsid w:val="0079474F"/>
    <w:pPr>
      <w:spacing w:after="120"/>
    </w:pPr>
    <w:rPr>
      <w:rFonts w:cs="Arial"/>
      <w:i/>
      <w:iCs/>
      <w:color w:val="595959" w:themeColor="text1" w:themeTint="A6"/>
      <w:sz w:val="14"/>
      <w:szCs w:val="14"/>
    </w:rPr>
  </w:style>
  <w:style w:type="paragraph" w:customStyle="1" w:styleId="Bullet2">
    <w:name w:val="• Bullet 2"/>
    <w:basedOn w:val="Bullet1"/>
    <w:qFormat/>
    <w:rsid w:val="00FD0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e7\OneDrive%20-%20CDC\+My_Documents\1%20Bridge%20Program\Campaign\IQ%20Solutions\Partnerships\toolkit\Batch%202\BAP%20Partner%20Fact%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riendlyName xmlns="6494a3be-e040-4f6c-bab4-12d0ef0caeaa">Bridge Access Program Fact Sheet Template.docx</FriendlyName>
    <WebRequestID xmlns="6494a3be-e040-4f6c-bab4-12d0ef0caeaa">5962</WebRequestID>
    <RequestType xmlns="6494a3be-e040-4f6c-bab4-12d0ef0caeaa">Update</RequestType>
    <TaxCatchAll xmlns="6b844f05-3e3b-4981-9fe2-1ce4c9f3377d" xsi:nil="true"/>
    <lcf76f155ced4ddcb4097134ff3c332f xmlns="6a3a1654-6fd6-4978-b8ca-1b3bf4bd571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55FFF414654248BFED7428B63CEAAE" ma:contentTypeVersion="16" ma:contentTypeDescription="Create a new document." ma:contentTypeScope="" ma:versionID="dd457661ece659b211701dccfa52da48">
  <xsd:schema xmlns:xsd="http://www.w3.org/2001/XMLSchema" xmlns:xs="http://www.w3.org/2001/XMLSchema" xmlns:p="http://schemas.microsoft.com/office/2006/metadata/properties" xmlns:ns2="c1b87af4-f275-4c5d-8ef7-1cff048bb152" xmlns:ns3="6494a3be-e040-4f6c-bab4-12d0ef0caeaa" xmlns:ns4="6a3a1654-6fd6-4978-b8ca-1b3bf4bd571a" xmlns:ns5="6b844f05-3e3b-4981-9fe2-1ce4c9f3377d" targetNamespace="http://schemas.microsoft.com/office/2006/metadata/properties" ma:root="true" ma:fieldsID="b24be1a9d015e1d2cb5d0f89320720ae" ns2:_="" ns3:_="" ns4:_="" ns5:_="">
    <xsd:import namespace="c1b87af4-f275-4c5d-8ef7-1cff048bb152"/>
    <xsd:import namespace="6494a3be-e040-4f6c-bab4-12d0ef0caeaa"/>
    <xsd:import namespace="6a3a1654-6fd6-4978-b8ca-1b3bf4bd571a"/>
    <xsd:import namespace="6b844f05-3e3b-4981-9fe2-1ce4c9f3377d"/>
    <xsd:element name="properties">
      <xsd:complexType>
        <xsd:sequence>
          <xsd:element name="documentManagement">
            <xsd:complexType>
              <xsd:all>
                <xsd:element ref="ns2:_dlc_DocId" minOccurs="0"/>
                <xsd:element ref="ns2:_dlc_DocIdUrl" minOccurs="0"/>
                <xsd:element ref="ns2:_dlc_DocIdPersistId" minOccurs="0"/>
                <xsd:element ref="ns3:WebRequestID" minOccurs="0"/>
                <xsd:element ref="ns3:RequestType" minOccurs="0"/>
                <xsd:element ref="ns3:FriendlyName"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lcf76f155ced4ddcb4097134ff3c332f" minOccurs="0"/>
                <xsd:element ref="ns5:TaxCatchAll"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87af4-f275-4c5d-8ef7-1cff048bb1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494a3be-e040-4f6c-bab4-12d0ef0caeaa" elementFormDefault="qualified">
    <xsd:import namespace="http://schemas.microsoft.com/office/2006/documentManagement/types"/>
    <xsd:import namespace="http://schemas.microsoft.com/office/infopath/2007/PartnerControls"/>
    <xsd:element name="WebRequestID" ma:index="11" nillable="true" ma:displayName="WebRequestID" ma:internalName="WebRequestID">
      <xsd:simpleType>
        <xsd:restriction base="dms:Number"/>
      </xsd:simpleType>
    </xsd:element>
    <xsd:element name="RequestType" ma:index="12" nillable="true" ma:displayName="RequestType" ma:internalName="RequestType">
      <xsd:simpleType>
        <xsd:restriction base="dms:Text">
          <xsd:maxLength value="255"/>
        </xsd:restriction>
      </xsd:simpleType>
    </xsd:element>
    <xsd:element name="FriendlyName" ma:index="13" nillable="true" ma:displayName="FriendlyName" ma:internalName="Friendly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a1654-6fd6-4978-b8ca-1b3bf4bd571a"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44f05-3e3b-4981-9fe2-1ce4c9f3377d"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14ee2cfd-8582-4553-a017-cabf2eeab969}" ma:internalName="TaxCatchAll" ma:showField="CatchAllData" ma:web="6b844f05-3e3b-4981-9fe2-1ce4c9f337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1E99650-8286-42EA-9267-1717BA0CF14D}">
  <ds:schemaRefs>
    <ds:schemaRef ds:uri="http://schemas.microsoft.com/sharepoint/v3/contenttype/forms"/>
  </ds:schemaRefs>
</ds:datastoreItem>
</file>

<file path=customXml/itemProps2.xml><?xml version="1.0" encoding="utf-8"?>
<ds:datastoreItem xmlns:ds="http://schemas.openxmlformats.org/officeDocument/2006/customXml" ds:itemID="{D6308BA3-F682-4277-BA85-170D6F23E4A2}">
  <ds:schemaRefs>
    <ds:schemaRef ds:uri="http://purl.org/dc/elements/1.1/"/>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03c6d73c-df44-43f3-8c8a-dae91af968e0"/>
    <ds:schemaRef ds:uri="21b27623-d583-42e8-b397-067353fab757"/>
    <ds:schemaRef ds:uri="http://www.w3.org/XML/1998/namespace"/>
    <ds:schemaRef ds:uri="http://purl.org/dc/dcmitype/"/>
  </ds:schemaRefs>
</ds:datastoreItem>
</file>

<file path=customXml/itemProps3.xml><?xml version="1.0" encoding="utf-8"?>
<ds:datastoreItem xmlns:ds="http://schemas.openxmlformats.org/officeDocument/2006/customXml" ds:itemID="{958AD951-BAF4-4E86-8406-AD4505879F00}"/>
</file>

<file path=customXml/itemProps4.xml><?xml version="1.0" encoding="utf-8"?>
<ds:datastoreItem xmlns:ds="http://schemas.openxmlformats.org/officeDocument/2006/customXml" ds:itemID="{A13374A5-66C1-4AEB-8F75-FDC4698FFD5F}"/>
</file>

<file path=docProps/app.xml><?xml version="1.0" encoding="utf-8"?>
<Properties xmlns="http://schemas.openxmlformats.org/officeDocument/2006/extended-properties" xmlns:vt="http://schemas.openxmlformats.org/officeDocument/2006/docPropsVTypes">
  <Template>BAP Partner Fact Sheet Template</Template>
  <TotalTime>0</TotalTime>
  <Pages>1</Pages>
  <Words>217</Words>
  <Characters>1239</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Fact Sheet Template</vt:lpstr>
    </vt:vector>
  </TitlesOfParts>
  <Company>IQ Solutions, Inc.</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Sheet Template</dc:title>
  <dc:subject/>
  <dc:creator>Tripp, Angela (CDC/DDNID/NCCDPHP/OSH)</dc:creator>
  <cp:keywords>Sample template for CDC Bridge Access Program Fact Sheets</cp:keywords>
  <cp:lastModifiedBy>McGruder, Stephen (CDC/NCIRD/OD) (CTR)</cp:lastModifiedBy>
  <cp:revision>2</cp:revision>
  <cp:lastPrinted>2023-12-19T18:56:00Z</cp:lastPrinted>
  <dcterms:created xsi:type="dcterms:W3CDTF">2024-01-23T18:47:00Z</dcterms:created>
  <dcterms:modified xsi:type="dcterms:W3CDTF">2024-01-23T18:47:00Z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Adobe Illustrator 28.0 (Macintosh)</vt:lpwstr>
  </property>
  <property fmtid="{D5CDD505-2E9C-101B-9397-08002B2CF9AE}" pid="4" name="LastSaved">
    <vt:filetime>2023-12-14T00:00:00Z</vt:filetime>
  </property>
  <property fmtid="{D5CDD505-2E9C-101B-9397-08002B2CF9AE}" pid="5" name="Producer">
    <vt:lpwstr>Adobe PDF library 17.00</vt:lpwstr>
  </property>
  <property fmtid="{D5CDD505-2E9C-101B-9397-08002B2CF9AE}" pid="6" name="ContentTypeId">
    <vt:lpwstr>0x010100B055FFF414654248BFED7428B63CEAAE</vt:lpwstr>
  </property>
  <property fmtid="{D5CDD505-2E9C-101B-9397-08002B2CF9AE}" pid="7" name="MSIP_Label_7b94a7b8-f06c-4dfe-bdcc-9b548fd58c31_Enabled">
    <vt:lpwstr>true</vt:lpwstr>
  </property>
  <property fmtid="{D5CDD505-2E9C-101B-9397-08002B2CF9AE}" pid="8" name="MSIP_Label_7b94a7b8-f06c-4dfe-bdcc-9b548fd58c31_SetDate">
    <vt:lpwstr>2023-12-28T18:51:05Z</vt:lpwstr>
  </property>
  <property fmtid="{D5CDD505-2E9C-101B-9397-08002B2CF9AE}" pid="9" name="MSIP_Label_7b94a7b8-f06c-4dfe-bdcc-9b548fd58c31_Method">
    <vt:lpwstr>Privileged</vt:lpwstr>
  </property>
  <property fmtid="{D5CDD505-2E9C-101B-9397-08002B2CF9AE}" pid="10" name="MSIP_Label_7b94a7b8-f06c-4dfe-bdcc-9b548fd58c31_Name">
    <vt:lpwstr>7b94a7b8-f06c-4dfe-bdcc-9b548fd58c31</vt:lpwstr>
  </property>
  <property fmtid="{D5CDD505-2E9C-101B-9397-08002B2CF9AE}" pid="11" name="MSIP_Label_7b94a7b8-f06c-4dfe-bdcc-9b548fd58c31_SiteId">
    <vt:lpwstr>9ce70869-60db-44fd-abe8-d2767077fc8f</vt:lpwstr>
  </property>
  <property fmtid="{D5CDD505-2E9C-101B-9397-08002B2CF9AE}" pid="12" name="MSIP_Label_7b94a7b8-f06c-4dfe-bdcc-9b548fd58c31_ActionId">
    <vt:lpwstr>6912b775-d493-4f76-9dda-f7b14a2cc518</vt:lpwstr>
  </property>
  <property fmtid="{D5CDD505-2E9C-101B-9397-08002B2CF9AE}" pid="13" name="MSIP_Label_7b94a7b8-f06c-4dfe-bdcc-9b548fd58c31_ContentBits">
    <vt:lpwstr>0</vt:lpwstr>
  </property>
</Properties>
</file>